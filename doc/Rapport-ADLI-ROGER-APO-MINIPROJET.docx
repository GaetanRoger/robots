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62444628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FD0200" w:rsidRDefault="00FD0200" w:rsidP="00DF5675">
          <w:pPr>
            <w:pStyle w:val="Sansinterligne"/>
            <w:ind w:left="426" w:right="607" w:firstLine="28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01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e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e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159632624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1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D0200" w:rsidRDefault="00FD020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e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5" o:spid="_x0000_s1026" style="position:absolute;left:0;text-align:left;margin-left:0;margin-top:0;width:172.8pt;height:718.55pt;z-index:-2516464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CaJGtlHCQAANcE&#10;AQAOAAAAAAAAAAAAAAAAAC4CAABkcnMvZTJvRG9jLnhtbFBLAQItABQABgAIAAAAIQBP95Uy3QAA&#10;AAYBAAAPAAAAAAAAAAAAAAAAAHYmAABkcnMvZG93bnJldi54bWxQSwUGAAAAAAQABADzAAAAgCcA&#10;AAAA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7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59632624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1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D0200" w:rsidRDefault="00FD020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e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e libre 1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1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2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2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e libre 23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4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5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6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7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8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9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30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1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2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3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1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9396730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0200" w:rsidRPr="00FD0200" w:rsidRDefault="00FD0200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32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2"/>
                                      <w:szCs w:val="26"/>
                                    </w:rPr>
                                    <w:alias w:val="Auteur"/>
                                    <w:tag w:val=""/>
                                    <w:id w:val="-15280151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66EC0">
                                      <w:rPr>
                                        <w:color w:val="4F81BD" w:themeColor="accent1"/>
                                        <w:sz w:val="32"/>
                                        <w:szCs w:val="26"/>
                                      </w:rPr>
                                      <w:t>ADLI THAFSOUTH p1711811</w:t>
                                    </w:r>
                                  </w:sdtContent>
                                </w:sdt>
                                <w:r w:rsidRPr="00FD0200">
                                  <w:rPr>
                                    <w:color w:val="4F81BD" w:themeColor="accent1"/>
                                    <w:sz w:val="32"/>
                                    <w:szCs w:val="26"/>
                                  </w:rPr>
                                  <w:t xml:space="preserve">Gaétan ROGER </w:t>
                                </w:r>
                              </w:p>
                              <w:p w:rsidR="00FD0200" w:rsidRPr="00FD0200" w:rsidRDefault="00FD02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</w:rPr>
                                    <w:alias w:val="Société"/>
                                    <w:tag w:val=""/>
                                    <w:id w:val="-162090013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2DE7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4" o:spid="_x0000_s1055" type="#_x0000_t202" style="position:absolute;left:0;text-align:left;margin-left:0;margin-top:0;width:4in;height:28.8pt;z-index:2516761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zgi5I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FD0200" w:rsidRPr="00FD0200" w:rsidRDefault="00FD0200">
                          <w:pPr>
                            <w:pStyle w:val="Sansinterligne"/>
                            <w:rPr>
                              <w:color w:val="4F81BD" w:themeColor="accent1"/>
                              <w:sz w:val="32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2"/>
                                <w:szCs w:val="26"/>
                              </w:rPr>
                              <w:alias w:val="Auteur"/>
                              <w:tag w:val=""/>
                              <w:id w:val="-15280151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66EC0">
                                <w:rPr>
                                  <w:color w:val="4F81BD" w:themeColor="accent1"/>
                                  <w:sz w:val="32"/>
                                  <w:szCs w:val="26"/>
                                </w:rPr>
                                <w:t>ADLI THAFSOUTH p1711811</w:t>
                              </w:r>
                            </w:sdtContent>
                          </w:sdt>
                          <w:r w:rsidRPr="00FD0200">
                            <w:rPr>
                              <w:color w:val="4F81BD" w:themeColor="accent1"/>
                              <w:sz w:val="32"/>
                              <w:szCs w:val="26"/>
                            </w:rPr>
                            <w:t xml:space="preserve">Gaétan ROGER </w:t>
                          </w:r>
                        </w:p>
                        <w:p w:rsidR="00FD0200" w:rsidRPr="00FD0200" w:rsidRDefault="00FD0200">
                          <w:pPr>
                            <w:pStyle w:val="Sansinterligne"/>
                            <w:rPr>
                              <w:color w:val="595959" w:themeColor="text1" w:themeTint="A6"/>
                              <w:sz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</w:rPr>
                              <w:alias w:val="Société"/>
                              <w:tag w:val=""/>
                              <w:id w:val="-162090013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2DE7">
                                <w:rPr>
                                  <w:caps/>
                                  <w:color w:val="595959" w:themeColor="text1" w:themeTint="A6"/>
                                  <w:sz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0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1868170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0200" w:rsidRDefault="00FD02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4431925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66EC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Mini Projet Java</w:t>
                                    </w:r>
                                  </w:sdtContent>
                                </w:sdt>
                              </w:p>
                              <w:p w:rsidR="00FD0200" w:rsidRPr="00FD0200" w:rsidRDefault="00FD02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36"/>
                                    </w:rPr>
                                    <w:alias w:val="Sous-titre"/>
                                    <w:tag w:val=""/>
                                    <w:id w:val="-157844219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66EC0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Sujet n° 2 : Tri collectif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5" o:spid="_x0000_s1056" type="#_x0000_t202" style="position:absolute;left:0;text-align:left;margin-left:0;margin-top:0;width:4in;height:84.25pt;z-index:2516730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RtfQ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bh5kbX0CAABh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:rsidR="00FD0200" w:rsidRDefault="00FD02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4431925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66EC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Mini Projet Java</w:t>
                              </w:r>
                            </w:sdtContent>
                          </w:sdt>
                        </w:p>
                        <w:p w:rsidR="00FD0200" w:rsidRPr="00FD0200" w:rsidRDefault="00FD0200">
                          <w:pPr>
                            <w:spacing w:before="120"/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36"/>
                              </w:rPr>
                              <w:alias w:val="Sous-titre"/>
                              <w:tag w:val=""/>
                              <w:id w:val="-157844219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66EC0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Sujet n° 2 : Tri collectif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FD0200" w:rsidRDefault="00722DE7" w:rsidP="00DF5675">
          <w:pPr>
            <w:ind w:left="426" w:right="607" w:firstLine="283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208" behindDoc="0" locked="0" layoutInCell="1" allowOverlap="1" wp14:anchorId="34817A47" wp14:editId="663CCAAF">
                    <wp:simplePos x="0" y="0"/>
                    <wp:positionH relativeFrom="column">
                      <wp:posOffset>3219450</wp:posOffset>
                    </wp:positionH>
                    <wp:positionV relativeFrom="paragraph">
                      <wp:posOffset>261620</wp:posOffset>
                    </wp:positionV>
                    <wp:extent cx="3414395" cy="605155"/>
                    <wp:effectExtent l="0" t="0" r="0" b="4445"/>
                    <wp:wrapSquare wrapText="bothSides"/>
                    <wp:docPr id="3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4395" cy="6051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2DE7" w:rsidRDefault="00722DE7" w:rsidP="00722DE7">
                                <w:pPr>
                                  <w:rPr>
                                    <w:rFonts w:ascii="Gill Sans MT" w:hAnsi="Gill Sans MT"/>
                                    <w:color w:val="0070C0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rFonts w:ascii="Gill Sans MT" w:hAnsi="Gill Sans MT"/>
                                    <w:color w:val="0070C0"/>
                                    <w:sz w:val="34"/>
                                    <w:szCs w:val="34"/>
                                  </w:rPr>
                                  <w:t>Thafsouth ADLI</w:t>
                                </w:r>
                              </w:p>
                              <w:p w:rsidR="00722DE7" w:rsidRPr="00B87D29" w:rsidRDefault="00722DE7" w:rsidP="00722DE7">
                                <w:pPr>
                                  <w:rPr>
                                    <w:rFonts w:ascii="Gill Sans MT" w:hAnsi="Gill Sans MT"/>
                                    <w:color w:val="0070C0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rFonts w:ascii="Gill Sans MT" w:hAnsi="Gill Sans MT"/>
                                    <w:color w:val="0070C0"/>
                                    <w:sz w:val="34"/>
                                    <w:szCs w:val="34"/>
                                  </w:rPr>
                                  <w:t xml:space="preserve">Gaétan Roger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817A47" id="Zone de texte 3" o:spid="_x0000_s1057" type="#_x0000_t202" style="position:absolute;left:0;text-align:left;margin-left:253.5pt;margin-top:20.6pt;width:268.85pt;height:47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" filled="f" stroked="f">
                    <v:textbox>
                      <w:txbxContent>
                        <w:p w:rsidR="00722DE7" w:rsidRDefault="00722DE7" w:rsidP="00722DE7">
                          <w:pPr>
                            <w:rPr>
                              <w:rFonts w:ascii="Gill Sans MT" w:hAnsi="Gill Sans MT"/>
                              <w:color w:val="0070C0"/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Gill Sans MT" w:hAnsi="Gill Sans MT"/>
                              <w:color w:val="0070C0"/>
                              <w:sz w:val="34"/>
                              <w:szCs w:val="34"/>
                            </w:rPr>
                            <w:t>Thafsouth ADLI</w:t>
                          </w:r>
                        </w:p>
                        <w:p w:rsidR="00722DE7" w:rsidRPr="00B87D29" w:rsidRDefault="00722DE7" w:rsidP="00722DE7">
                          <w:pPr>
                            <w:rPr>
                              <w:rFonts w:ascii="Gill Sans MT" w:hAnsi="Gill Sans MT"/>
                              <w:color w:val="0070C0"/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Gill Sans MT" w:hAnsi="Gill Sans MT"/>
                              <w:color w:val="0070C0"/>
                              <w:sz w:val="34"/>
                              <w:szCs w:val="34"/>
                            </w:rPr>
                            <w:t xml:space="preserve">Gaétan Roger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:rsidR="00FD0200" w:rsidRDefault="00FD0200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ind w:left="426" w:right="607" w:firstLine="283"/>
            <w:rPr>
              <w:noProof/>
            </w:rPr>
          </w:pPr>
        </w:p>
        <w:p w:rsidR="00B221A2" w:rsidRDefault="00B221A2" w:rsidP="00DF5675">
          <w:pPr>
            <w:pStyle w:val="Titre"/>
            <w:ind w:left="426" w:right="607" w:firstLine="283"/>
            <w:rPr>
              <w:noProof/>
            </w:rPr>
          </w:pPr>
          <w:r>
            <w:rPr>
              <w:noProof/>
            </w:rPr>
            <w:lastRenderedPageBreak/>
            <w:t xml:space="preserve">Introduction  </w:t>
          </w:r>
        </w:p>
        <w:p w:rsidR="00BB655B" w:rsidRDefault="00B221A2" w:rsidP="008A209B">
          <w:pPr>
            <w:ind w:left="426" w:right="465" w:firstLine="283"/>
            <w:jc w:val="both"/>
            <w:rPr>
              <w:noProof/>
            </w:rPr>
          </w:pPr>
          <w:r w:rsidRPr="00BB655B">
            <w:rPr>
              <w:noProof/>
              <w:sz w:val="24"/>
            </w:rPr>
            <w:t>Dans le cadre du fin du module de</w:t>
          </w:r>
          <w:r w:rsidR="008A209B">
            <w:rPr>
              <w:noProof/>
              <w:sz w:val="24"/>
            </w:rPr>
            <w:t xml:space="preserve"> la</w:t>
          </w:r>
          <w:r w:rsidRPr="00BB655B">
            <w:rPr>
              <w:noProof/>
              <w:sz w:val="24"/>
            </w:rPr>
            <w:t xml:space="preserve"> programmation orientée objet, on a rélaisé un mini projet. On a choisit le deuxième sujet qui consiste en la réalisation d’un simulateur de robots autonomes qui évoluent dans un environnement</w:t>
          </w:r>
          <w:r w:rsidR="00BB655B" w:rsidRPr="00BB655B">
            <w:rPr>
              <w:noProof/>
              <w:sz w:val="24"/>
            </w:rPr>
            <w:t xml:space="preserve"> de type grille. Dans un premier temps, on a </w:t>
          </w:r>
          <w:r w:rsidR="008A209B">
            <w:rPr>
              <w:noProof/>
              <w:sz w:val="24"/>
            </w:rPr>
            <w:t>entamé la phase de conception du</w:t>
          </w:r>
          <w:r w:rsidR="00BB655B" w:rsidRPr="00BB655B">
            <w:rPr>
              <w:noProof/>
              <w:sz w:val="24"/>
            </w:rPr>
            <w:t xml:space="preserve"> système de tri collectif sous le language UML avec l’</w:t>
          </w:r>
          <w:r w:rsidR="008A209B">
            <w:rPr>
              <w:noProof/>
              <w:sz w:val="24"/>
            </w:rPr>
            <w:t>outil V</w:t>
          </w:r>
          <w:r w:rsidR="00BB655B" w:rsidRPr="00BB655B">
            <w:rPr>
              <w:noProof/>
              <w:sz w:val="24"/>
            </w:rPr>
            <w:t xml:space="preserve">isual </w:t>
          </w:r>
          <w:r w:rsidR="008A209B">
            <w:rPr>
              <w:noProof/>
              <w:sz w:val="24"/>
            </w:rPr>
            <w:t>Paradigm</w:t>
          </w:r>
          <w:r w:rsidR="00BB655B" w:rsidRPr="00BB655B">
            <w:rPr>
              <w:noProof/>
              <w:sz w:val="24"/>
            </w:rPr>
            <w:t>. Dans un second temps, on a implémenté ce qu’était conçu.</w:t>
          </w:r>
          <w:r w:rsidR="00BB655B">
            <w:rPr>
              <w:noProof/>
            </w:rPr>
            <w:t xml:space="preserve"> </w:t>
          </w:r>
        </w:p>
        <w:p w:rsidR="00C14925" w:rsidRPr="00C14925" w:rsidRDefault="00BB655B" w:rsidP="00DF5675">
          <w:pPr>
            <w:pStyle w:val="Titre"/>
            <w:ind w:left="426" w:right="607" w:firstLine="283"/>
            <w:rPr>
              <w:noProof/>
            </w:rPr>
          </w:pPr>
          <w:r>
            <w:rPr>
              <w:noProof/>
            </w:rPr>
            <w:t>Conception </w:t>
          </w:r>
        </w:p>
        <w:p w:rsidR="00C14925" w:rsidRDefault="00C14925" w:rsidP="00DF5675">
          <w:pPr>
            <w:pStyle w:val="Sous-titre"/>
            <w:ind w:left="426" w:right="607" w:firstLine="283"/>
            <w:rPr>
              <w:rStyle w:val="Emphaseintense"/>
              <w:sz w:val="24"/>
            </w:rPr>
          </w:pPr>
          <w:r w:rsidRPr="00C14925">
            <w:rPr>
              <w:rStyle w:val="Emphaseintense"/>
              <w:sz w:val="24"/>
            </w:rPr>
            <w:t>Diagramme de classe :</w:t>
          </w:r>
        </w:p>
        <w:p w:rsidR="00146D1E" w:rsidRDefault="00C14925" w:rsidP="008A209B">
          <w:pPr>
            <w:ind w:left="426" w:right="465" w:firstLine="283"/>
            <w:jc w:val="both"/>
            <w:rPr>
              <w:sz w:val="24"/>
            </w:rPr>
          </w:pPr>
          <w:r w:rsidRPr="00C14925">
            <w:rPr>
              <w:sz w:val="24"/>
            </w:rPr>
            <w:t>La figure 1 représe</w:t>
          </w:r>
          <w:r w:rsidR="008A209B">
            <w:rPr>
              <w:sz w:val="24"/>
            </w:rPr>
            <w:t>nte le digramme de classe du noyau</w:t>
          </w:r>
          <w:r w:rsidRPr="00C14925">
            <w:rPr>
              <w:sz w:val="24"/>
            </w:rPr>
            <w:t xml:space="preserve"> fonctionnel du tri collectif ainsi que les choix conceptuels fait. </w:t>
          </w:r>
          <w:r w:rsidR="00146D1E">
            <w:rPr>
              <w:sz w:val="24"/>
            </w:rPr>
            <w:t xml:space="preserve">Sur ce diagramme, y a certaines classes qui sont pas représentées tel que la classe « Terminal » qui s’occupe de l’affichage console du jeu. </w:t>
          </w:r>
        </w:p>
        <w:p w:rsidR="00146D1E" w:rsidRPr="00146D1E" w:rsidRDefault="00146D1E" w:rsidP="00DF5675">
          <w:pPr>
            <w:ind w:left="426" w:right="607" w:firstLine="283"/>
            <w:rPr>
              <w:sz w:val="24"/>
            </w:rPr>
          </w:pPr>
        </w:p>
        <w:p w:rsidR="00C14925" w:rsidRDefault="00C14925" w:rsidP="00DF5675">
          <w:pPr>
            <w:ind w:left="426" w:right="607" w:firstLine="283"/>
            <w:jc w:val="center"/>
          </w:pPr>
          <w:r>
            <w:rPr>
              <w:noProof/>
            </w:rPr>
            <w:drawing>
              <wp:inline distT="0" distB="0" distL="0" distR="0" wp14:anchorId="518F02C4" wp14:editId="766A0C5D">
                <wp:extent cx="6562725" cy="3412936"/>
                <wp:effectExtent l="0" t="0" r="0" b="0"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Class Diagram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5166" cy="3424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4925" w:rsidRDefault="00C14925" w:rsidP="00DF5675">
          <w:pPr>
            <w:ind w:left="426" w:right="607" w:firstLine="283"/>
            <w:jc w:val="center"/>
          </w:pPr>
          <w:r w:rsidRPr="00C14925">
            <w:rPr>
              <w:b/>
            </w:rPr>
            <w:t>Figure 1 :</w:t>
          </w:r>
          <w:r>
            <w:t xml:space="preserve"> Diagramme de classe</w:t>
          </w:r>
        </w:p>
        <w:p w:rsidR="00146D1E" w:rsidRDefault="00146D1E" w:rsidP="00DF5675">
          <w:pPr>
            <w:ind w:left="426" w:right="607" w:firstLine="283"/>
            <w:jc w:val="center"/>
          </w:pPr>
        </w:p>
        <w:p w:rsidR="00146D1E" w:rsidRDefault="00146D1E" w:rsidP="00DF5675">
          <w:pPr>
            <w:ind w:left="426" w:right="607" w:firstLine="283"/>
            <w:jc w:val="center"/>
          </w:pPr>
        </w:p>
        <w:p w:rsidR="00146D1E" w:rsidRDefault="00146D1E" w:rsidP="00DF5675">
          <w:pPr>
            <w:ind w:left="426" w:right="607" w:firstLine="283"/>
            <w:jc w:val="center"/>
          </w:pPr>
        </w:p>
        <w:p w:rsidR="00146D1E" w:rsidRDefault="00146D1E" w:rsidP="00DF5675">
          <w:pPr>
            <w:ind w:left="426" w:right="607" w:firstLine="283"/>
            <w:jc w:val="center"/>
          </w:pPr>
        </w:p>
        <w:p w:rsidR="00146D1E" w:rsidRDefault="00146D1E" w:rsidP="00DF5675">
          <w:pPr>
            <w:ind w:left="426" w:right="607" w:firstLine="283"/>
            <w:jc w:val="center"/>
          </w:pPr>
        </w:p>
        <w:p w:rsidR="00146D1E" w:rsidRDefault="00146D1E" w:rsidP="00DF5675">
          <w:pPr>
            <w:ind w:left="426" w:right="607" w:firstLine="283"/>
            <w:jc w:val="center"/>
          </w:pPr>
        </w:p>
        <w:p w:rsidR="00146D1E" w:rsidRDefault="00146D1E" w:rsidP="00DF5675">
          <w:pPr>
            <w:ind w:left="426" w:right="607" w:firstLine="283"/>
            <w:jc w:val="center"/>
          </w:pPr>
        </w:p>
        <w:p w:rsidR="00146D1E" w:rsidRPr="00146D1E" w:rsidRDefault="00146D1E" w:rsidP="00DF5675">
          <w:pPr>
            <w:pStyle w:val="Sous-titre"/>
            <w:ind w:left="426" w:right="607" w:firstLine="283"/>
            <w:rPr>
              <w:rStyle w:val="Emphaseintense"/>
              <w:sz w:val="24"/>
            </w:rPr>
          </w:pPr>
          <w:r w:rsidRPr="00146D1E">
            <w:rPr>
              <w:rStyle w:val="Emphaseintense"/>
              <w:sz w:val="24"/>
            </w:rPr>
            <w:lastRenderedPageBreak/>
            <w:t xml:space="preserve">Diagrammes de séquences : </w:t>
          </w:r>
        </w:p>
        <w:p w:rsidR="00146D1E" w:rsidRDefault="00146D1E" w:rsidP="008A209B">
          <w:pPr>
            <w:ind w:left="426" w:right="465" w:firstLine="283"/>
            <w:jc w:val="both"/>
            <w:rPr>
              <w:sz w:val="24"/>
            </w:rPr>
          </w:pPr>
          <w:r w:rsidRPr="00146D1E">
            <w:rPr>
              <w:sz w:val="24"/>
            </w:rPr>
            <w:t xml:space="preserve">Afin de bien </w:t>
          </w:r>
          <w:r w:rsidR="008A209B">
            <w:rPr>
              <w:sz w:val="24"/>
            </w:rPr>
            <w:t>définir</w:t>
          </w:r>
          <w:r w:rsidRPr="00146D1E">
            <w:rPr>
              <w:sz w:val="24"/>
            </w:rPr>
            <w:t xml:space="preserve"> le fonctionnement général du jeu, ainsi que le comportement de chaque élément du noyau fonctionnel, on a réalisé les diagrammes de séquences pour chacune des méthodes principales. </w:t>
          </w:r>
        </w:p>
        <w:p w:rsidR="00146D1E" w:rsidRDefault="00146D1E" w:rsidP="00DF5675">
          <w:pPr>
            <w:ind w:left="426" w:right="607" w:firstLine="283"/>
            <w:jc w:val="center"/>
            <w:rPr>
              <w:sz w:val="24"/>
            </w:rPr>
          </w:pPr>
          <w:r>
            <w:rPr>
              <w:noProof/>
            </w:rPr>
            <w:drawing>
              <wp:inline distT="0" distB="0" distL="0" distR="0" wp14:anchorId="7ED93EEC" wp14:editId="6F4FE2F6">
                <wp:extent cx="6800440" cy="4644390"/>
                <wp:effectExtent l="0" t="0" r="635" b="3810"/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Pickup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4416" cy="4647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6D1E" w:rsidRPr="00146D1E" w:rsidRDefault="00146D1E" w:rsidP="00DF5675">
          <w:pPr>
            <w:ind w:left="426" w:right="607" w:firstLine="283"/>
            <w:jc w:val="center"/>
          </w:pPr>
          <w:r w:rsidRPr="00146D1E">
            <w:rPr>
              <w:b/>
            </w:rPr>
            <w:t>Figure 2 :</w:t>
          </w:r>
          <w:r w:rsidRPr="00146D1E">
            <w:t xml:space="preserve"> </w:t>
          </w:r>
          <w:r>
            <w:t>M</w:t>
          </w:r>
          <w:r w:rsidRPr="00146D1E">
            <w:t xml:space="preserve">éthode </w:t>
          </w:r>
          <w:r w:rsidRPr="00146D1E">
            <w:rPr>
              <w:i/>
            </w:rPr>
            <w:t>pickUp()</w:t>
          </w:r>
        </w:p>
        <w:p w:rsidR="00C14925" w:rsidRDefault="003D1412" w:rsidP="00DF5675">
          <w:pPr>
            <w:ind w:left="426" w:right="607" w:firstLine="283"/>
            <w:jc w:val="center"/>
            <w:rPr>
              <w:noProof/>
            </w:rPr>
          </w:pPr>
          <w:r>
            <w:rPr>
              <w:noProof/>
            </w:rPr>
            <w:lastRenderedPageBreak/>
            <w:drawing>
              <wp:inline distT="0" distB="0" distL="0" distR="0">
                <wp:extent cx="6550865" cy="4667250"/>
                <wp:effectExtent l="0" t="0" r="2540" b="0"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Robot.move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9254" cy="4673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46D1E" w:rsidRDefault="00146D1E" w:rsidP="00DF5675">
          <w:pPr>
            <w:ind w:left="426" w:right="607" w:firstLine="283"/>
            <w:jc w:val="center"/>
            <w:rPr>
              <w:noProof/>
            </w:rPr>
          </w:pPr>
          <w:r w:rsidRPr="00146D1E">
            <w:rPr>
              <w:b/>
              <w:noProof/>
            </w:rPr>
            <w:t>Figure 3 :</w:t>
          </w:r>
          <w:r>
            <w:rPr>
              <w:noProof/>
            </w:rPr>
            <w:t xml:space="preserve"> Méthode</w:t>
          </w:r>
          <w:r w:rsidRPr="00146D1E">
            <w:rPr>
              <w:i/>
              <w:noProof/>
            </w:rPr>
            <w:t xml:space="preserve"> move()</w:t>
          </w:r>
        </w:p>
        <w:p w:rsidR="00C14925" w:rsidRDefault="00C14925" w:rsidP="00DF5675">
          <w:pPr>
            <w:ind w:left="426" w:right="607" w:firstLine="283"/>
            <w:rPr>
              <w:noProof/>
            </w:rPr>
          </w:pPr>
        </w:p>
        <w:p w:rsidR="00146D1E" w:rsidRPr="00146D1E" w:rsidRDefault="00C14925" w:rsidP="00DF5675">
          <w:pPr>
            <w:ind w:left="426" w:right="607" w:firstLine="283"/>
            <w:jc w:val="center"/>
            <w:rPr>
              <w:b/>
              <w:noProof/>
            </w:rPr>
          </w:pPr>
          <w:r>
            <w:rPr>
              <w:noProof/>
            </w:rPr>
            <w:drawing>
              <wp:inline distT="0" distB="0" distL="0" distR="0" wp14:anchorId="617D0240" wp14:editId="13CC386E">
                <wp:extent cx="4410075" cy="3676650"/>
                <wp:effectExtent l="0" t="0" r="9525" b="0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ChooseNextCell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3676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D0200" w:rsidRDefault="00146D1E" w:rsidP="00DF5675">
          <w:pPr>
            <w:ind w:left="426" w:right="607" w:firstLine="283"/>
            <w:jc w:val="center"/>
            <w:rPr>
              <w:noProof/>
            </w:rPr>
          </w:pPr>
          <w:r w:rsidRPr="00146D1E">
            <w:rPr>
              <w:b/>
              <w:noProof/>
            </w:rPr>
            <w:t>Figure 4 :</w:t>
          </w:r>
          <w:r>
            <w:rPr>
              <w:noProof/>
            </w:rPr>
            <w:t xml:space="preserve"> Méthode </w:t>
          </w:r>
          <w:r w:rsidRPr="00146D1E">
            <w:rPr>
              <w:i/>
              <w:noProof/>
            </w:rPr>
            <w:t>chooseNextCell()</w:t>
          </w:r>
          <w:r w:rsidR="00FD0200">
            <w:rPr>
              <w:noProof/>
            </w:rPr>
            <w:br w:type="page"/>
          </w:r>
        </w:p>
      </w:sdtContent>
    </w:sdt>
    <w:p w:rsidR="009032B6" w:rsidRDefault="00146D1E" w:rsidP="00DF5675">
      <w:pPr>
        <w:pStyle w:val="Titre"/>
        <w:ind w:left="426" w:right="607" w:firstLine="283"/>
      </w:pPr>
      <w:r>
        <w:rPr>
          <w:noProof/>
        </w:rPr>
        <w:lastRenderedPageBreak/>
        <w:t>Réalisation</w:t>
      </w:r>
      <w:r>
        <w:t xml:space="preserve"> </w:t>
      </w:r>
    </w:p>
    <w:p w:rsidR="00DF5675" w:rsidRPr="00DF5675" w:rsidRDefault="00DF5675" w:rsidP="00DF5675"/>
    <w:p w:rsidR="009032B6" w:rsidRDefault="009032B6" w:rsidP="00DF5675">
      <w:pPr>
        <w:pStyle w:val="Sous-titre"/>
        <w:ind w:left="426" w:right="607" w:firstLine="283"/>
        <w:rPr>
          <w:rStyle w:val="Emphaseintense"/>
          <w:sz w:val="24"/>
        </w:rPr>
      </w:pPr>
      <w:r w:rsidRPr="007914F1">
        <w:rPr>
          <w:rStyle w:val="Emphaseintense"/>
          <w:sz w:val="24"/>
        </w:rPr>
        <w:t xml:space="preserve">Commande d’exécution : </w:t>
      </w:r>
    </w:p>
    <w:p w:rsidR="009032B6" w:rsidRPr="007046AE" w:rsidRDefault="009032B6" w:rsidP="008A209B">
      <w:pPr>
        <w:ind w:left="426" w:right="465" w:firstLine="283"/>
        <w:jc w:val="both"/>
        <w:rPr>
          <w:sz w:val="24"/>
        </w:rPr>
      </w:pPr>
      <w:r w:rsidRPr="007046AE">
        <w:rPr>
          <w:sz w:val="24"/>
        </w:rPr>
        <w:t xml:space="preserve">Afin de lancer le jeu, il suffit d’exécuter la commande  </w:t>
      </w:r>
      <w:r w:rsidRPr="007046AE">
        <w:rPr>
          <w:i/>
          <w:sz w:val="24"/>
        </w:rPr>
        <w:t xml:space="preserve">java -jar .\robots.jar. </w:t>
      </w:r>
      <w:r w:rsidRPr="007046AE">
        <w:rPr>
          <w:sz w:val="24"/>
        </w:rPr>
        <w:t xml:space="preserve">Voici une liste de tous les arguments qui peuvent être gérer avec cette commande, elle peut être obtenue en exécutant la commande  </w:t>
      </w:r>
      <w:r w:rsidRPr="007046AE">
        <w:rPr>
          <w:i/>
          <w:sz w:val="24"/>
        </w:rPr>
        <w:t>java -jar .\robots.jar --help</w:t>
      </w:r>
    </w:p>
    <w:p w:rsidR="009032B6" w:rsidRPr="007046AE" w:rsidRDefault="009032B6" w:rsidP="00DF5675">
      <w:pPr>
        <w:ind w:left="426" w:firstLine="283"/>
        <w:rPr>
          <w:sz w:val="24"/>
        </w:rPr>
      </w:pPr>
      <w:r w:rsidRPr="007046AE">
        <w:rPr>
          <w:sz w:val="24"/>
        </w:rPr>
        <w:t>Arguments :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i/>
          <w:sz w:val="24"/>
        </w:rPr>
        <w:t>n=[1-9]+</w:t>
      </w:r>
      <w:r w:rsidRPr="007046AE">
        <w:rPr>
          <w:sz w:val="24"/>
        </w:rPr>
        <w:t xml:space="preserve"> </w:t>
      </w:r>
      <w:r w:rsidRPr="007046AE">
        <w:rPr>
          <w:sz w:val="24"/>
        </w:rPr>
        <w:sym w:font="Wingdings" w:char="F0E0"/>
      </w:r>
      <w:r w:rsidRPr="007046AE">
        <w:rPr>
          <w:sz w:val="24"/>
        </w:rPr>
        <w:t xml:space="preserve"> Largeur de la grille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sz w:val="24"/>
        </w:rPr>
        <w:t xml:space="preserve"> </w:t>
      </w:r>
      <w:r w:rsidRPr="007046AE">
        <w:rPr>
          <w:i/>
          <w:sz w:val="24"/>
        </w:rPr>
        <w:t>m=[1-9]+</w:t>
      </w:r>
      <w:r w:rsidRPr="007046AE">
        <w:rPr>
          <w:sz w:val="24"/>
        </w:rPr>
        <w:t xml:space="preserve"> </w:t>
      </w:r>
      <w:r w:rsidRPr="007046AE">
        <w:rPr>
          <w:sz w:val="24"/>
        </w:rPr>
        <w:sym w:font="Wingdings" w:char="F0E0"/>
      </w:r>
      <w:r w:rsidRPr="007046AE">
        <w:rPr>
          <w:sz w:val="24"/>
        </w:rPr>
        <w:t xml:space="preserve"> Hauteur de la grille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sz w:val="24"/>
        </w:rPr>
        <w:t xml:space="preserve"> </w:t>
      </w:r>
      <w:r w:rsidRPr="007046AE">
        <w:rPr>
          <w:i/>
          <w:sz w:val="24"/>
        </w:rPr>
        <w:t>robots=[1-9]+</w:t>
      </w:r>
      <w:r w:rsidRPr="007046AE">
        <w:rPr>
          <w:sz w:val="24"/>
        </w:rPr>
        <w:t xml:space="preserve"> </w:t>
      </w:r>
      <w:r w:rsidRPr="007046AE">
        <w:rPr>
          <w:sz w:val="24"/>
        </w:rPr>
        <w:sym w:font="Wingdings" w:char="F0E0"/>
      </w:r>
      <w:r w:rsidRPr="007046AE">
        <w:rPr>
          <w:sz w:val="24"/>
        </w:rPr>
        <w:t>Nombre de robots sur la grille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sz w:val="24"/>
        </w:rPr>
        <w:t xml:space="preserve"> </w:t>
      </w:r>
      <w:r w:rsidRPr="007046AE">
        <w:rPr>
          <w:i/>
          <w:sz w:val="24"/>
        </w:rPr>
        <w:t>resources=[1-9]+</w:t>
      </w:r>
      <w:r w:rsidRPr="007046AE">
        <w:rPr>
          <w:sz w:val="24"/>
        </w:rPr>
        <w:t xml:space="preserve"> </w:t>
      </w:r>
      <w:r w:rsidRPr="007046AE">
        <w:rPr>
          <w:sz w:val="24"/>
        </w:rPr>
        <w:sym w:font="Wingdings" w:char="F0E0"/>
      </w:r>
      <w:r w:rsidRPr="007046AE">
        <w:rPr>
          <w:sz w:val="24"/>
        </w:rPr>
        <w:t xml:space="preserve"> Nombre de ressources de chaque type sur la grille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i/>
          <w:sz w:val="24"/>
        </w:rPr>
        <w:t xml:space="preserve">cycles=[1-9]+ </w:t>
      </w:r>
      <w:r w:rsidRPr="007046AE">
        <w:rPr>
          <w:i/>
          <w:sz w:val="24"/>
        </w:rPr>
        <w:sym w:font="Wingdings" w:char="F0E0"/>
      </w:r>
      <w:r w:rsidRPr="007046AE">
        <w:rPr>
          <w:sz w:val="24"/>
        </w:rPr>
        <w:t xml:space="preserve"> Nombre de cycles de simulation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sz w:val="24"/>
        </w:rPr>
        <w:t xml:space="preserve"> </w:t>
      </w:r>
      <w:r w:rsidRPr="007046AE">
        <w:rPr>
          <w:i/>
          <w:sz w:val="24"/>
        </w:rPr>
        <w:t xml:space="preserve">print=true|false </w:t>
      </w:r>
      <w:r w:rsidRPr="007046AE">
        <w:rPr>
          <w:i/>
          <w:sz w:val="24"/>
        </w:rPr>
        <w:sym w:font="Wingdings" w:char="F0E0"/>
      </w:r>
      <w:r w:rsidRPr="007046AE">
        <w:rPr>
          <w:sz w:val="24"/>
        </w:rPr>
        <w:t xml:space="preserve"> Dessin la grille à chaque étape de la simulation ou non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i/>
          <w:sz w:val="24"/>
        </w:rPr>
        <w:t xml:space="preserve"> steps=[1-9]+</w:t>
      </w:r>
      <w:r w:rsidRPr="007046AE">
        <w:rPr>
          <w:sz w:val="24"/>
        </w:rPr>
        <w:t xml:space="preserve"> </w:t>
      </w:r>
      <w:r w:rsidRPr="007046AE">
        <w:rPr>
          <w:sz w:val="24"/>
        </w:rPr>
        <w:sym w:font="Wingdings" w:char="F0E0"/>
      </w:r>
      <w:r w:rsidRPr="007046AE">
        <w:rPr>
          <w:sz w:val="24"/>
        </w:rPr>
        <w:t xml:space="preserve"> Nombre de tour de simulation avant chaque dessin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i/>
          <w:sz w:val="24"/>
        </w:rPr>
        <w:t>delay=[1-9]+</w:t>
      </w:r>
      <w:r w:rsidRPr="007046AE">
        <w:rPr>
          <w:sz w:val="24"/>
        </w:rPr>
        <w:t xml:space="preserve"> </w:t>
      </w:r>
      <w:r w:rsidRPr="007046AE">
        <w:rPr>
          <w:sz w:val="24"/>
        </w:rPr>
        <w:sym w:font="Wingdings" w:char="F0E0"/>
      </w:r>
      <w:r w:rsidRPr="007046AE">
        <w:rPr>
          <w:sz w:val="24"/>
        </w:rPr>
        <w:t xml:space="preserve"> Nombre de millisecondes entre chaque dessin</w:t>
      </w:r>
    </w:p>
    <w:p w:rsidR="009032B6" w:rsidRPr="007046AE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sz w:val="24"/>
        </w:rPr>
        <w:t xml:space="preserve"> </w:t>
      </w:r>
      <w:r w:rsidRPr="007046AE">
        <w:rPr>
          <w:i/>
          <w:sz w:val="24"/>
        </w:rPr>
        <w:t xml:space="preserve">drawrobots=true|false </w:t>
      </w:r>
      <w:r w:rsidRPr="007046AE">
        <w:rPr>
          <w:i/>
          <w:sz w:val="24"/>
        </w:rPr>
        <w:sym w:font="Wingdings" w:char="F0E0"/>
      </w:r>
      <w:r w:rsidRPr="007046AE">
        <w:rPr>
          <w:i/>
          <w:sz w:val="24"/>
        </w:rPr>
        <w:t xml:space="preserve"> </w:t>
      </w:r>
      <w:r w:rsidRPr="007046AE">
        <w:rPr>
          <w:sz w:val="24"/>
        </w:rPr>
        <w:t xml:space="preserve"> Dessine ou non les robots</w:t>
      </w:r>
    </w:p>
    <w:p w:rsidR="00391F2E" w:rsidRPr="00DF5675" w:rsidRDefault="009032B6" w:rsidP="00DF5675">
      <w:pPr>
        <w:pStyle w:val="Paragraphedeliste"/>
        <w:numPr>
          <w:ilvl w:val="0"/>
          <w:numId w:val="3"/>
        </w:numPr>
        <w:ind w:left="851" w:firstLine="283"/>
        <w:rPr>
          <w:sz w:val="24"/>
        </w:rPr>
      </w:pPr>
      <w:r w:rsidRPr="007046AE">
        <w:rPr>
          <w:sz w:val="24"/>
        </w:rPr>
        <w:t xml:space="preserve"> </w:t>
      </w:r>
      <w:r w:rsidRPr="007046AE">
        <w:rPr>
          <w:i/>
          <w:sz w:val="24"/>
        </w:rPr>
        <w:t>drawheldresources=true|false</w:t>
      </w:r>
      <w:r w:rsidRPr="007046AE">
        <w:rPr>
          <w:sz w:val="24"/>
        </w:rPr>
        <w:t xml:space="preserve"> </w:t>
      </w:r>
      <w:r w:rsidRPr="007046AE">
        <w:rPr>
          <w:sz w:val="24"/>
        </w:rPr>
        <w:sym w:font="Wingdings" w:char="F0E0"/>
      </w:r>
      <w:r w:rsidRPr="007046AE">
        <w:rPr>
          <w:sz w:val="24"/>
        </w:rPr>
        <w:t xml:space="preserve"> Dessine ou non les ressources que portent les robots</w:t>
      </w:r>
    </w:p>
    <w:p w:rsidR="007914F1" w:rsidRDefault="00DF5675" w:rsidP="00DF5675">
      <w:pPr>
        <w:pStyle w:val="Sous-titre"/>
        <w:ind w:left="426" w:right="607" w:firstLine="283"/>
      </w:pPr>
      <w:r>
        <w:t xml:space="preserve">En </w:t>
      </w:r>
      <w:r w:rsidR="007914F1">
        <w:t xml:space="preserve">cours d’execution </w:t>
      </w:r>
    </w:p>
    <w:p w:rsidR="007046AE" w:rsidRPr="007046AE" w:rsidRDefault="007046AE" w:rsidP="008A209B">
      <w:pPr>
        <w:ind w:left="426" w:right="465" w:firstLine="283"/>
        <w:jc w:val="both"/>
        <w:rPr>
          <w:sz w:val="24"/>
        </w:rPr>
      </w:pPr>
      <w:r w:rsidRPr="007046AE">
        <w:rPr>
          <w:sz w:val="24"/>
        </w:rPr>
        <w:t>La figure ci-dessous représente l’affichage console l’étape initiale de l’exécution de jeu en exécutant la commande</w:t>
      </w:r>
      <w:r>
        <w:rPr>
          <w:sz w:val="24"/>
        </w:rPr>
        <w:t xml:space="preserve"> : </w:t>
      </w:r>
      <w:r w:rsidRPr="007046AE">
        <w:rPr>
          <w:i/>
          <w:sz w:val="24"/>
        </w:rPr>
        <w:t>java -jar .\robots.jar print=false drawrobots=false drawheldresources=false cycles=100000</w:t>
      </w:r>
    </w:p>
    <w:p w:rsidR="007914F1" w:rsidRDefault="00DF5675" w:rsidP="00DF5675">
      <w:pPr>
        <w:ind w:left="426" w:firstLine="283"/>
        <w:jc w:val="center"/>
      </w:pPr>
      <w:r>
        <w:rPr>
          <w:noProof/>
        </w:rPr>
        <w:drawing>
          <wp:inline distT="0" distB="0" distL="0" distR="0" wp14:anchorId="740A88A5" wp14:editId="53291D7F">
            <wp:extent cx="2124075" cy="3638550"/>
            <wp:effectExtent l="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084" b="1799"/>
                    <a:stretch/>
                  </pic:blipFill>
                  <pic:spPr bwMode="auto">
                    <a:xfrm>
                      <a:off x="0" y="0"/>
                      <a:ext cx="2124075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675" w:rsidRDefault="00DF5675" w:rsidP="00DF5675">
      <w:pPr>
        <w:ind w:left="426" w:firstLine="283"/>
        <w:jc w:val="center"/>
      </w:pPr>
      <w:r w:rsidRPr="00DF5675">
        <w:rPr>
          <w:b/>
        </w:rPr>
        <w:t>Figure 5 :</w:t>
      </w:r>
      <w:r>
        <w:t xml:space="preserve"> Jeu en cours d’exécution</w:t>
      </w:r>
    </w:p>
    <w:p w:rsidR="00DF5675" w:rsidRPr="007914F1" w:rsidRDefault="00DF5675" w:rsidP="00DF5675">
      <w:pPr>
        <w:ind w:left="426" w:firstLine="283"/>
      </w:pPr>
    </w:p>
    <w:p w:rsidR="009032B6" w:rsidRDefault="007046AE" w:rsidP="00DF5675">
      <w:pPr>
        <w:pStyle w:val="Sous-titre"/>
        <w:ind w:left="709" w:right="607"/>
      </w:pPr>
      <w:r>
        <w:t>Résultat final</w:t>
      </w:r>
    </w:p>
    <w:p w:rsidR="00DF5675" w:rsidRPr="00DF5675" w:rsidRDefault="00DF5675" w:rsidP="00DF5675">
      <w:r>
        <w:tab/>
      </w:r>
      <w:r w:rsidRPr="00DF5675">
        <w:rPr>
          <w:sz w:val="24"/>
        </w:rPr>
        <w:t xml:space="preserve">A la fin de l’exécution, on voit les tas de ressources qui sont formés. </w:t>
      </w:r>
    </w:p>
    <w:p w:rsidR="009032B6" w:rsidRDefault="009032B6" w:rsidP="00DF5675">
      <w:pPr>
        <w:ind w:left="426" w:firstLine="283"/>
        <w:jc w:val="center"/>
      </w:pPr>
      <w:r>
        <w:rPr>
          <w:noProof/>
        </w:rPr>
        <w:drawing>
          <wp:inline distT="0" distB="0" distL="0" distR="0" wp14:anchorId="59F52E53" wp14:editId="2E921833">
            <wp:extent cx="2152650" cy="363855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B6" w:rsidRDefault="00DF5675" w:rsidP="00DF5675">
      <w:pPr>
        <w:ind w:left="426" w:firstLine="283"/>
        <w:jc w:val="center"/>
      </w:pPr>
      <w:r w:rsidRPr="00DF5675">
        <w:rPr>
          <w:b/>
        </w:rPr>
        <w:t>Figure 6 :</w:t>
      </w:r>
      <w:r>
        <w:t xml:space="preserve"> Résultat final</w:t>
      </w:r>
    </w:p>
    <w:p w:rsidR="009032B6" w:rsidRDefault="009032B6" w:rsidP="00DF5675">
      <w:pPr>
        <w:pStyle w:val="Titre"/>
        <w:ind w:left="426" w:right="607" w:firstLine="283"/>
        <w:rPr>
          <w:noProof/>
        </w:rPr>
      </w:pPr>
    </w:p>
    <w:p w:rsidR="00391F2E" w:rsidRPr="00146D1E" w:rsidRDefault="00391F2E" w:rsidP="00DF5675">
      <w:pPr>
        <w:pStyle w:val="Titre"/>
        <w:ind w:left="426" w:right="607" w:firstLine="283"/>
      </w:pPr>
      <w:r>
        <w:rPr>
          <w:noProof/>
        </w:rPr>
        <w:t>Conclusion</w:t>
      </w:r>
    </w:p>
    <w:p w:rsidR="0058332A" w:rsidRPr="008A209B" w:rsidRDefault="00C21DEF" w:rsidP="008A209B">
      <w:pPr>
        <w:ind w:left="426" w:right="465" w:firstLine="283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7B603D7" wp14:editId="4CBE2F8A">
                <wp:simplePos x="0" y="0"/>
                <wp:positionH relativeFrom="column">
                  <wp:posOffset>628015</wp:posOffset>
                </wp:positionH>
                <wp:positionV relativeFrom="paragraph">
                  <wp:posOffset>1163320</wp:posOffset>
                </wp:positionV>
                <wp:extent cx="4086225" cy="7810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6B445E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03D7" id="Zone de texte 2" o:spid="_x0000_s1058" type="#_x0000_t202" style="position:absolute;left:0;text-align:left;margin-left:49.45pt;margin-top:91.6pt;width:321.75pt;height:61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" filled="f" stroked="f">
                <v:textbox>
                  <w:txbxContent>
                    <w:p w:rsidR="006B445E" w:rsidRPr="00B87D29" w:rsidRDefault="006B445E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5675" w:rsidRPr="008A209B">
        <w:rPr>
          <w:sz w:val="24"/>
        </w:rPr>
        <w:t>Nous avons pu finir la concep</w:t>
      </w:r>
      <w:r w:rsidR="00DF5675" w:rsidRPr="008A209B">
        <w:rPr>
          <w:sz w:val="24"/>
        </w:rPr>
        <w:t xml:space="preserve">tion des diagrammes sous Visual </w:t>
      </w:r>
      <w:r w:rsidR="00DF5675" w:rsidRPr="008A209B">
        <w:rPr>
          <w:sz w:val="24"/>
        </w:rPr>
        <w:t>Paradigm et le code Java</w:t>
      </w:r>
      <w:r w:rsidR="00DF5675" w:rsidRPr="008A209B">
        <w:rPr>
          <w:sz w:val="24"/>
        </w:rPr>
        <w:t xml:space="preserve"> associé </w:t>
      </w:r>
      <w:r w:rsidR="00DF5675" w:rsidRPr="008A209B">
        <w:rPr>
          <w:sz w:val="24"/>
        </w:rPr>
        <w:t>permettant de faire fonctionner le</w:t>
      </w:r>
      <w:r w:rsidR="00DF5675" w:rsidRPr="008A209B">
        <w:rPr>
          <w:sz w:val="24"/>
        </w:rPr>
        <w:t xml:space="preserve"> tri des ressources</w:t>
      </w:r>
      <w:r w:rsidR="008A209B" w:rsidRPr="008A209B">
        <w:rPr>
          <w:sz w:val="24"/>
        </w:rPr>
        <w:t xml:space="preserve"> accompagné d’un fichier de log permettant de gérer les bugs</w:t>
      </w:r>
      <w:r w:rsidR="00DF5675" w:rsidRPr="008A209B">
        <w:rPr>
          <w:sz w:val="24"/>
        </w:rPr>
        <w:t xml:space="preserve">. </w:t>
      </w:r>
      <w:r w:rsidR="00DF5675" w:rsidRPr="008A209B">
        <w:rPr>
          <w:sz w:val="24"/>
        </w:rPr>
        <w:t>Le p</w:t>
      </w:r>
      <w:r w:rsidR="008A209B" w:rsidRPr="008A209B">
        <w:rPr>
          <w:sz w:val="24"/>
        </w:rPr>
        <w:t>rogramme est complet et fonctionnel, Avec</w:t>
      </w:r>
      <w:r w:rsidR="00DF5675" w:rsidRPr="008A209B">
        <w:rPr>
          <w:sz w:val="24"/>
        </w:rPr>
        <w:t xml:space="preserve"> plus de temps, nous au</w:t>
      </w:r>
      <w:r w:rsidR="008A209B" w:rsidRPr="008A209B">
        <w:rPr>
          <w:sz w:val="24"/>
        </w:rPr>
        <w:t xml:space="preserve">rions pu réaliser une interface </w:t>
      </w:r>
      <w:r w:rsidR="00DF5675" w:rsidRPr="008A209B">
        <w:rPr>
          <w:sz w:val="24"/>
        </w:rPr>
        <w:t>graphique au j</w:t>
      </w:r>
      <w:bookmarkStart w:id="0" w:name="_GoBack"/>
      <w:bookmarkEnd w:id="0"/>
      <w:r w:rsidR="00DF5675" w:rsidRPr="008A209B">
        <w:rPr>
          <w:sz w:val="24"/>
        </w:rPr>
        <w:t>eu.</w:t>
      </w:r>
    </w:p>
    <w:sectPr w:rsidR="0058332A" w:rsidRPr="008A209B" w:rsidSect="00FD020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1" w:h="16817"/>
      <w:pgMar w:top="159" w:right="198" w:bottom="278" w:left="181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DEF" w:rsidRDefault="00C21DEF" w:rsidP="006651C9">
      <w:r>
        <w:separator/>
      </w:r>
    </w:p>
  </w:endnote>
  <w:endnote w:type="continuationSeparator" w:id="0">
    <w:p w:rsidR="00C21DEF" w:rsidRDefault="00C21DEF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DEF" w:rsidRDefault="00C21DEF" w:rsidP="006651C9">
      <w:r>
        <w:separator/>
      </w:r>
    </w:p>
  </w:footnote>
  <w:footnote w:type="continuationSeparator" w:id="0">
    <w:p w:rsidR="00C21DEF" w:rsidRDefault="00C21DEF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A2B28"/>
    <w:multiLevelType w:val="hybridMultilevel"/>
    <w:tmpl w:val="C55E2B04"/>
    <w:lvl w:ilvl="0" w:tplc="040C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" w15:restartNumberingAfterBreak="0">
    <w:nsid w:val="24AE6D80"/>
    <w:multiLevelType w:val="hybridMultilevel"/>
    <w:tmpl w:val="5A7A5FF8"/>
    <w:lvl w:ilvl="0" w:tplc="F50C515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D3419"/>
    <w:multiLevelType w:val="hybridMultilevel"/>
    <w:tmpl w:val="3AD8015A"/>
    <w:lvl w:ilvl="0" w:tplc="8BF23D04">
      <w:start w:val="1"/>
      <w:numFmt w:val="upperRoman"/>
      <w:lvlText w:val="%1."/>
      <w:lvlJc w:val="left"/>
      <w:pPr>
        <w:ind w:left="1789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EF"/>
    <w:rsid w:val="000326C5"/>
    <w:rsid w:val="000861DC"/>
    <w:rsid w:val="001270B4"/>
    <w:rsid w:val="00146D1E"/>
    <w:rsid w:val="00154F18"/>
    <w:rsid w:val="00166EC0"/>
    <w:rsid w:val="001730CA"/>
    <w:rsid w:val="001A02BE"/>
    <w:rsid w:val="00202362"/>
    <w:rsid w:val="002534DD"/>
    <w:rsid w:val="00255463"/>
    <w:rsid w:val="002A724D"/>
    <w:rsid w:val="002F4FD5"/>
    <w:rsid w:val="00364ADF"/>
    <w:rsid w:val="003874D9"/>
    <w:rsid w:val="00391F2E"/>
    <w:rsid w:val="003B5121"/>
    <w:rsid w:val="003D1412"/>
    <w:rsid w:val="00463284"/>
    <w:rsid w:val="00472FC1"/>
    <w:rsid w:val="004A6277"/>
    <w:rsid w:val="00515EF9"/>
    <w:rsid w:val="00526DD1"/>
    <w:rsid w:val="00552A23"/>
    <w:rsid w:val="0058332A"/>
    <w:rsid w:val="006651C9"/>
    <w:rsid w:val="006B445E"/>
    <w:rsid w:val="007046AE"/>
    <w:rsid w:val="007113F3"/>
    <w:rsid w:val="00722DE7"/>
    <w:rsid w:val="00726528"/>
    <w:rsid w:val="007914F1"/>
    <w:rsid w:val="007975A2"/>
    <w:rsid w:val="00807216"/>
    <w:rsid w:val="0087101A"/>
    <w:rsid w:val="008915FD"/>
    <w:rsid w:val="008A209B"/>
    <w:rsid w:val="00901EB1"/>
    <w:rsid w:val="009032B6"/>
    <w:rsid w:val="00907377"/>
    <w:rsid w:val="009A6D3D"/>
    <w:rsid w:val="00A57B23"/>
    <w:rsid w:val="00AA04D5"/>
    <w:rsid w:val="00AC0341"/>
    <w:rsid w:val="00AF7742"/>
    <w:rsid w:val="00B221A2"/>
    <w:rsid w:val="00B3766B"/>
    <w:rsid w:val="00B859F6"/>
    <w:rsid w:val="00B87D29"/>
    <w:rsid w:val="00B95C66"/>
    <w:rsid w:val="00BB655B"/>
    <w:rsid w:val="00BD6711"/>
    <w:rsid w:val="00BF0E26"/>
    <w:rsid w:val="00C14925"/>
    <w:rsid w:val="00C21DEF"/>
    <w:rsid w:val="00C57FC3"/>
    <w:rsid w:val="00D33D2A"/>
    <w:rsid w:val="00D86F3D"/>
    <w:rsid w:val="00D90008"/>
    <w:rsid w:val="00D97D16"/>
    <w:rsid w:val="00DE4713"/>
    <w:rsid w:val="00DF5675"/>
    <w:rsid w:val="00E03502"/>
    <w:rsid w:val="00E5405E"/>
    <w:rsid w:val="00F40A20"/>
    <w:rsid w:val="00F8101C"/>
    <w:rsid w:val="00FA4A96"/>
    <w:rsid w:val="00FD020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478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1A2"/>
  </w:style>
  <w:style w:type="paragraph" w:styleId="Titre1">
    <w:name w:val="heading 1"/>
    <w:basedOn w:val="Normal"/>
    <w:next w:val="Normal"/>
    <w:link w:val="Titre1Car"/>
    <w:uiPriority w:val="9"/>
    <w:qFormat/>
    <w:rsid w:val="00B221A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221A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21A2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21A2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21A2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21A2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21A2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21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21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B221A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D0200"/>
  </w:style>
  <w:style w:type="character" w:customStyle="1" w:styleId="Titre1Car">
    <w:name w:val="Titre 1 Car"/>
    <w:basedOn w:val="Policepardfaut"/>
    <w:link w:val="Titre1"/>
    <w:uiPriority w:val="9"/>
    <w:rsid w:val="00B221A2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B221A2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221A2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221A2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221A2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221A2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221A2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221A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221A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221A2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221A2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21A2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21A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B221A2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B221A2"/>
    <w:rPr>
      <w:b/>
      <w:bCs/>
    </w:rPr>
  </w:style>
  <w:style w:type="character" w:styleId="Accentuation">
    <w:name w:val="Emphasis"/>
    <w:uiPriority w:val="20"/>
    <w:qFormat/>
    <w:rsid w:val="00B221A2"/>
    <w:rPr>
      <w:caps/>
      <w:color w:val="243F60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B221A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221A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21A2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21A2"/>
    <w:rPr>
      <w:color w:val="4F81BD" w:themeColor="accent1"/>
      <w:sz w:val="24"/>
      <w:szCs w:val="24"/>
    </w:rPr>
  </w:style>
  <w:style w:type="character" w:styleId="Emphaseple">
    <w:name w:val="Subtle Emphasis"/>
    <w:uiPriority w:val="19"/>
    <w:qFormat/>
    <w:rsid w:val="00B221A2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221A2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221A2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221A2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221A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21A2"/>
    <w:pPr>
      <w:outlineLvl w:val="9"/>
    </w:pPr>
  </w:style>
  <w:style w:type="paragraph" w:styleId="Paragraphedeliste">
    <w:name w:val="List Paragraph"/>
    <w:basedOn w:val="Normal"/>
    <w:uiPriority w:val="34"/>
    <w:qFormat/>
    <w:rsid w:val="00791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1711811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2017-10-10T00:00:00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24A4B0AD-1E04-45B2-A9A6-BE1B09577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7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 Projet Java</vt:lpstr>
    </vt:vector>
  </TitlesOfParts>
  <Manager/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Projet Java</dc:title>
  <dc:subject>Sujet n° 2 : Tri collectif</dc:subject>
  <dc:creator/>
  <cp:keywords/>
  <dc:description/>
  <cp:lastModifiedBy/>
  <cp:revision>1</cp:revision>
  <dcterms:created xsi:type="dcterms:W3CDTF">2017-10-10T07:00:00Z</dcterms:created>
  <dcterms:modified xsi:type="dcterms:W3CDTF">2017-10-10T07:00:00Z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